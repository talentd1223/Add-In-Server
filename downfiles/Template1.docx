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B2B7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30B977B8" wp14:editId="7BAE8E74">
            <wp:extent cx="5398881" cy="5486334"/>
            <wp:effectExtent l="0" t="0" r="0" b="635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06" cy="5492762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76DF08C" w14:textId="77777777" w:rsidR="00C6554A" w:rsidRDefault="00D01EDF" w:rsidP="00C5347D">
      <w:pPr>
        <w:pStyle w:val="Title"/>
      </w:pPr>
      <w:sdt>
        <w:sdtPr>
          <w:alias w:val="Report Title:"/>
          <w:tag w:val="Report Title:"/>
          <w:id w:val="-190838849"/>
          <w:placeholder>
            <w:docPart w:val="23555B5B92B749699350C753045F6D78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14:paraId="1FB1EB13" w14:textId="77777777" w:rsidR="00C6554A" w:rsidRPr="00D5413C" w:rsidRDefault="00D01EDF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4F7F14AC30534C619725FE172C013049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14:paraId="37CC3928" w14:textId="12D4606E" w:rsidR="002C74C0" w:rsidRDefault="00D01EDF" w:rsidP="002947C6">
      <w:pPr>
        <w:pStyle w:val="ContactInfo"/>
      </w:pPr>
      <w:sdt>
        <w:sdtPr>
          <w:alias w:val="Name:"/>
          <w:tag w:val="Name:"/>
          <w:id w:val="-2071874759"/>
          <w:placeholder>
            <w:docPart w:val="E054D9C08C4242C2A6C29222E6E5D092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C7A519685F5B4591BD43EE89BA637CDC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8E4AC5CEFB2240E88A8B2BD9635D695F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</w:p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7676B" w14:textId="77777777" w:rsidR="00D01EDF" w:rsidRDefault="00D01EDF" w:rsidP="00C6554A">
      <w:pPr>
        <w:spacing w:before="0" w:after="0" w:line="240" w:lineRule="auto"/>
      </w:pPr>
      <w:r>
        <w:separator/>
      </w:r>
    </w:p>
  </w:endnote>
  <w:endnote w:type="continuationSeparator" w:id="0">
    <w:p w14:paraId="720F0874" w14:textId="77777777" w:rsidR="00D01EDF" w:rsidRDefault="00D01ED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altName w:val="궁서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400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2F688" w14:textId="77777777" w:rsidR="00D01EDF" w:rsidRDefault="00D01ED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ACBF6C4" w14:textId="77777777" w:rsidR="00D01EDF" w:rsidRDefault="00D01ED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C6"/>
    <w:rsid w:val="002554CD"/>
    <w:rsid w:val="00293B83"/>
    <w:rsid w:val="002947C6"/>
    <w:rsid w:val="002B4294"/>
    <w:rsid w:val="00333D0D"/>
    <w:rsid w:val="004C049F"/>
    <w:rsid w:val="005000E2"/>
    <w:rsid w:val="00606B6E"/>
    <w:rsid w:val="006A3CE7"/>
    <w:rsid w:val="006C67C5"/>
    <w:rsid w:val="007B71A3"/>
    <w:rsid w:val="009D7BDC"/>
    <w:rsid w:val="00C5347D"/>
    <w:rsid w:val="00C6554A"/>
    <w:rsid w:val="00D01EDF"/>
    <w:rsid w:val="00D77C6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8AE85"/>
  <w15:chartTrackingRefBased/>
  <w15:docId w15:val="{915FD36D-09CF-4E89-8FAB-F96BBD96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heq\AppData\Local\Microsoft\Office\16.0\DTS\en-US%7bE1C99AC2-0E8F-4702-A758-22D8359F9B38%7d\%7b4C39EC5A-F627-4CE1-B0F7-60B1FB6315E2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555B5B92B749699350C753045F6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20E43-637A-4210-B15C-6F3B795E0C8E}"/>
      </w:docPartPr>
      <w:docPartBody>
        <w:p w:rsidR="00596281" w:rsidRDefault="00A92DBC">
          <w:pPr>
            <w:pStyle w:val="23555B5B92B749699350C753045F6D78"/>
          </w:pPr>
          <w:r w:rsidRPr="00D5413C">
            <w:t>Report Title</w:t>
          </w:r>
        </w:p>
      </w:docPartBody>
    </w:docPart>
    <w:docPart>
      <w:docPartPr>
        <w:name w:val="4F7F14AC30534C619725FE172C013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26E7E-A3CE-4A53-91F8-D5BE9E293ABD}"/>
      </w:docPartPr>
      <w:docPartBody>
        <w:p w:rsidR="00596281" w:rsidRDefault="00A92DBC">
          <w:pPr>
            <w:pStyle w:val="4F7F14AC30534C619725FE172C013049"/>
          </w:pPr>
          <w:r w:rsidRPr="00D5413C">
            <w:t>REPORT SUBTITLE</w:t>
          </w:r>
        </w:p>
      </w:docPartBody>
    </w:docPart>
    <w:docPart>
      <w:docPartPr>
        <w:name w:val="E054D9C08C4242C2A6C29222E6E5D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63955-54E5-44D9-BF2B-D9AC0BFECE09}"/>
      </w:docPartPr>
      <w:docPartBody>
        <w:p w:rsidR="00596281" w:rsidRDefault="00A92DBC">
          <w:pPr>
            <w:pStyle w:val="E054D9C08C4242C2A6C29222E6E5D092"/>
          </w:pPr>
          <w:r>
            <w:t>Name</w:t>
          </w:r>
        </w:p>
      </w:docPartBody>
    </w:docPart>
    <w:docPart>
      <w:docPartPr>
        <w:name w:val="C7A519685F5B4591BD43EE89BA637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7D9F-242F-4A57-A40D-FB6F36B0DDC6}"/>
      </w:docPartPr>
      <w:docPartBody>
        <w:p w:rsidR="00596281" w:rsidRDefault="00A92DBC">
          <w:pPr>
            <w:pStyle w:val="C7A519685F5B4591BD43EE89BA637CDC"/>
          </w:pPr>
          <w:r>
            <w:t>Course Title</w:t>
          </w:r>
        </w:p>
      </w:docPartBody>
    </w:docPart>
    <w:docPart>
      <w:docPartPr>
        <w:name w:val="8E4AC5CEFB2240E88A8B2BD9635D6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F62B4-F0DD-4E4D-98D6-945574EC99A0}"/>
      </w:docPartPr>
      <w:docPartBody>
        <w:p w:rsidR="00596281" w:rsidRDefault="00A92DBC">
          <w:pPr>
            <w:pStyle w:val="8E4AC5CEFB2240E88A8B2BD9635D695F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altName w:val="궁서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BC"/>
    <w:rsid w:val="00063890"/>
    <w:rsid w:val="002B1BA4"/>
    <w:rsid w:val="00596281"/>
    <w:rsid w:val="00A92DBC"/>
    <w:rsid w:val="00C3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555B5B92B749699350C753045F6D78">
    <w:name w:val="23555B5B92B749699350C753045F6D78"/>
  </w:style>
  <w:style w:type="paragraph" w:customStyle="1" w:styleId="4F7F14AC30534C619725FE172C013049">
    <w:name w:val="4F7F14AC30534C619725FE172C013049"/>
  </w:style>
  <w:style w:type="paragraph" w:customStyle="1" w:styleId="E054D9C08C4242C2A6C29222E6E5D092">
    <w:name w:val="E054D9C08C4242C2A6C29222E6E5D092"/>
  </w:style>
  <w:style w:type="paragraph" w:customStyle="1" w:styleId="C7A519685F5B4591BD43EE89BA637CDC">
    <w:name w:val="C7A519685F5B4591BD43EE89BA637CDC"/>
  </w:style>
  <w:style w:type="paragraph" w:customStyle="1" w:styleId="8E4AC5CEFB2240E88A8B2BD9635D695F">
    <w:name w:val="8E4AC5CEFB2240E88A8B2BD9635D695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{4C39EC5A-F627-4CE1-B0F7-60B1FB6315E2}tf02835058_win32.dotx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Chequer</dc:creator>
  <cp:keywords/>
  <dc:description/>
  <cp:lastModifiedBy>goldEagle</cp:lastModifiedBy>
  <cp:revision>4</cp:revision>
  <dcterms:created xsi:type="dcterms:W3CDTF">2022-01-29T15:23:00Z</dcterms:created>
  <dcterms:modified xsi:type="dcterms:W3CDTF">2022-02-05T09:40:00Z</dcterms:modified>
</cp:coreProperties>
</file>